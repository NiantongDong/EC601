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C9D98" w14:textId="0DA64ACF" w:rsidR="00F9444C" w:rsidRDefault="009E7A97">
      <w:pPr>
        <w:pStyle w:val="NoSpacing"/>
      </w:pPr>
      <w:r>
        <w:t>Niantong Dong</w:t>
      </w:r>
      <w:r>
        <w:tab/>
      </w:r>
    </w:p>
    <w:p w14:paraId="6BD692E7" w14:textId="279DC894" w:rsidR="00E614DD" w:rsidRDefault="009E7A97">
      <w:pPr>
        <w:pStyle w:val="NoSpacing"/>
      </w:pPr>
      <w:r>
        <w:t xml:space="preserve">Dr. </w:t>
      </w:r>
      <w:r w:rsidRPr="009E7A97">
        <w:t>Osama Alshaykh</w:t>
      </w:r>
    </w:p>
    <w:p w14:paraId="21CE9B16" w14:textId="33ED8714" w:rsidR="00E614DD" w:rsidRDefault="009E7A97">
      <w:pPr>
        <w:pStyle w:val="NoSpacing"/>
      </w:pPr>
      <w:r>
        <w:t>EC601 A1</w:t>
      </w:r>
    </w:p>
    <w:p w14:paraId="0E205584" w14:textId="053AA539" w:rsidR="00E614DD" w:rsidRDefault="009E7A97">
      <w:pPr>
        <w:pStyle w:val="NoSpacing"/>
      </w:pPr>
      <w:r>
        <w:t>September 13</w:t>
      </w:r>
      <w:r w:rsidRPr="009E7A97">
        <w:rPr>
          <w:vertAlign w:val="superscript"/>
        </w:rPr>
        <w:t>th</w:t>
      </w:r>
      <w:r>
        <w:t>, 2020</w:t>
      </w:r>
    </w:p>
    <w:p w14:paraId="097D571D" w14:textId="6D4810E9" w:rsidR="00E614DD" w:rsidRDefault="009E7A97">
      <w:pPr>
        <w:pStyle w:val="Title"/>
      </w:pPr>
      <w:r>
        <w:t>Project 1: overview and analysis</w:t>
      </w:r>
    </w:p>
    <w:p w14:paraId="00BDA6D8" w14:textId="47573938" w:rsidR="00C82E07" w:rsidRDefault="00C82E07" w:rsidP="00C82E07">
      <w:r>
        <w:t>The project I want to get involve</w:t>
      </w:r>
      <w:r w:rsidR="00640970">
        <w:t>d</w:t>
      </w:r>
      <w:r>
        <w:t xml:space="preserve"> i</w:t>
      </w:r>
      <w:r w:rsidR="00640970">
        <w:t>n</w:t>
      </w:r>
      <w:r>
        <w:t xml:space="preserve"> the “cybersecurity </w:t>
      </w:r>
      <w:r w:rsidR="009A30C1">
        <w:t>WebRTC</w:t>
      </w:r>
      <w:r>
        <w:t xml:space="preserve">”. My area of interest is also cybersecurity and I want to develop my skills </w:t>
      </w:r>
      <w:r w:rsidR="00640970">
        <w:t>i</w:t>
      </w:r>
      <w:r>
        <w:t>n cybersecurity. It is a great project for me to try as my first project in Master school</w:t>
      </w:r>
      <w:r w:rsidR="00F12DCF">
        <w:t xml:space="preserve"> </w:t>
      </w:r>
      <w:r w:rsidR="007932BF">
        <w:t>and</w:t>
      </w:r>
      <w:r w:rsidR="00F12DCF">
        <w:t xml:space="preserve"> a good project to give me some real-world experience of cybersecurity.</w:t>
      </w:r>
    </w:p>
    <w:p w14:paraId="6FFD77C2" w14:textId="00F803BE" w:rsidR="00C82E07" w:rsidRDefault="00C82E07" w:rsidP="00C82E07">
      <w:r>
        <w:t xml:space="preserve">Before I </w:t>
      </w:r>
      <w:r w:rsidR="00640970">
        <w:t>research</w:t>
      </w:r>
      <w:r>
        <w:t xml:space="preserve"> </w:t>
      </w:r>
      <w:r w:rsidR="009A30C1">
        <w:t>WebRTC</w:t>
      </w:r>
      <w:r w:rsidR="004A0D0C">
        <w:t xml:space="preserve">, </w:t>
      </w:r>
      <w:r>
        <w:t>Understanding the basic concept of cybersecurity is important. In my understanding, cybersecurity is a way to keep people</w:t>
      </w:r>
      <w:r w:rsidR="00640970">
        <w:t>'s</w:t>
      </w:r>
      <w:r>
        <w:t xml:space="preserve"> privacy safe on the internet. According to Dr. Gianluca Stringhini, who teach</w:t>
      </w:r>
      <w:r w:rsidR="00640970">
        <w:t>es</w:t>
      </w:r>
      <w:r>
        <w:t xml:space="preserve"> the EC521 this semester, </w:t>
      </w:r>
      <w:r w:rsidR="00640970">
        <w:t>in</w:t>
      </w:r>
      <w:r w:rsidR="00131FCE">
        <w:t xml:space="preserve"> the beginning, the internet was built </w:t>
      </w:r>
      <w:r w:rsidR="00640970">
        <w:t>to</w:t>
      </w:r>
      <w:r w:rsidR="00131FCE">
        <w:t xml:space="preserve"> communicate, not for security. Also, internet protocols and computers were not for security at the beginning. The rise of cybersecurity began when some untrusted users use the weakness of </w:t>
      </w:r>
      <w:r w:rsidR="00640970">
        <w:t xml:space="preserve">the </w:t>
      </w:r>
      <w:r w:rsidR="00131FCE">
        <w:t>internet to attack others</w:t>
      </w:r>
      <w:r w:rsidR="00687983">
        <w:t xml:space="preserve"> and steal people’s private information. One of the first computer worms, the Morris worm, infected thousands of computers and cost a large amount of money to fight the worm. The Morris worm is one of the reasons which let the public concern about the safety of the internet. </w:t>
      </w:r>
      <w:r w:rsidR="00131FCE">
        <w:t>I am a person who very care</w:t>
      </w:r>
      <w:r w:rsidR="00640970">
        <w:t>s</w:t>
      </w:r>
      <w:r w:rsidR="00131FCE">
        <w:t xml:space="preserve"> about my privacy, especially when I use the internet. When cybersecurity comes to our life, there are three core elements we need to take care</w:t>
      </w:r>
      <w:r w:rsidR="00640970">
        <w:t xml:space="preserve"> of</w:t>
      </w:r>
      <w:r w:rsidR="00131FCE">
        <w:t xml:space="preserve">. The people who are using the network, the processes which transfer the data, and the technology which we use to protect the whole processes </w:t>
      </w:r>
      <w:r w:rsidR="00640970">
        <w:t>are</w:t>
      </w:r>
      <w:r w:rsidR="00CB2789">
        <w:t xml:space="preserve"> the three elements in cybersecurity</w:t>
      </w:r>
      <w:r w:rsidR="00050F18">
        <w:t xml:space="preserve">. When we talk about cybersecurity, we cannot </w:t>
      </w:r>
      <w:r w:rsidR="00050F18">
        <w:lastRenderedPageBreak/>
        <w:t xml:space="preserve">stand our point without these three elements. For </w:t>
      </w:r>
      <w:r w:rsidR="009A30C1">
        <w:t>WebRTC</w:t>
      </w:r>
      <w:r w:rsidR="00050F18">
        <w:t xml:space="preserve">, I believe we can focus on the process element and try to find out the weakness of this </w:t>
      </w:r>
      <w:r w:rsidR="00640970">
        <w:t>platform</w:t>
      </w:r>
      <w:r w:rsidR="00050F18">
        <w:t>.</w:t>
      </w:r>
    </w:p>
    <w:p w14:paraId="492D8F1A" w14:textId="6302E42A" w:rsidR="00314BC9" w:rsidRDefault="00314BC9" w:rsidP="00640970">
      <w:r>
        <w:t>On the other hand, to be more specific, I find out that there are three categories of cybersecurity, Data security, network security, and application security. I believe the focus of this project is the process between user</w:t>
      </w:r>
      <w:r w:rsidR="00640970">
        <w:t>s</w:t>
      </w:r>
      <w:r>
        <w:t xml:space="preserve">. </w:t>
      </w:r>
      <w:r w:rsidR="00640970">
        <w:t>N</w:t>
      </w:r>
      <w:r>
        <w:t xml:space="preserve">etwork security should be our primary focus. The weakness of </w:t>
      </w:r>
      <w:r w:rsidR="009A30C1">
        <w:t>WebRTC</w:t>
      </w:r>
      <w:r>
        <w:t xml:space="preserve">, in my opinion, is not about the data security on the receiver or the sender, which I believe the platform should have some technology to encrypt and decrypt the data. </w:t>
      </w:r>
      <w:r w:rsidR="00266EEE">
        <w:t xml:space="preserve">Also, application security is not our priority because this open-source platform is a tool to build an application. Each company should have </w:t>
      </w:r>
      <w:r w:rsidR="00640970">
        <w:t>its</w:t>
      </w:r>
      <w:r w:rsidR="00266EEE">
        <w:t xml:space="preserve"> way to protect </w:t>
      </w:r>
      <w:r w:rsidR="00AC2262">
        <w:t>its</w:t>
      </w:r>
      <w:r w:rsidR="00266EEE">
        <w:t xml:space="preserve"> application from malicious users. </w:t>
      </w:r>
      <w:r w:rsidR="00640970">
        <w:t xml:space="preserve">The network security, however, is </w:t>
      </w:r>
      <w:r w:rsidR="00723C34">
        <w:t xml:space="preserve">the </w:t>
      </w:r>
      <w:r w:rsidR="00640970">
        <w:t>most common way for the attacker to hijack our communication because the most of protocol prefer</w:t>
      </w:r>
      <w:r w:rsidR="00723C34">
        <w:t>s</w:t>
      </w:r>
      <w:r w:rsidR="00640970">
        <w:t xml:space="preserve"> to trust the user. One of the famous methods to attack the server is DoS. The DoS exploits the TCP and UDP packets to overload the target, which the protocols cannot do anything to prevent the DoS attack. </w:t>
      </w:r>
      <w:r w:rsidR="00266EEE">
        <w:t xml:space="preserve">Therefore, we may find the weakness of </w:t>
      </w:r>
      <w:r w:rsidR="009A30C1">
        <w:t xml:space="preserve">WebRTC </w:t>
      </w:r>
      <w:r w:rsidR="00266EEE">
        <w:t xml:space="preserve">if we learn and examine their </w:t>
      </w:r>
      <w:r w:rsidR="00640970">
        <w:t xml:space="preserve">communication </w:t>
      </w:r>
      <w:r w:rsidR="00266EEE">
        <w:t>standards and protocols</w:t>
      </w:r>
      <w:r w:rsidR="00640970">
        <w:t xml:space="preserve"> to find out a way to hijack the communication between users.</w:t>
      </w:r>
    </w:p>
    <w:p w14:paraId="28C2CD7F" w14:textId="437FEF0C" w:rsidR="006F4BFF" w:rsidRDefault="00640970" w:rsidP="00CE15A4">
      <w:r>
        <w:t>T</w:t>
      </w:r>
      <w:r w:rsidR="0092385D">
        <w:t xml:space="preserve">o prepare this project, I need to know what exactly the </w:t>
      </w:r>
      <w:r w:rsidR="009A30C1">
        <w:t xml:space="preserve">WebRTC </w:t>
      </w:r>
      <w:r w:rsidR="0092385D">
        <w:t xml:space="preserve">is. According to the official website, the </w:t>
      </w:r>
      <w:r w:rsidR="009A30C1">
        <w:t>WebRTC</w:t>
      </w:r>
      <w:r w:rsidR="0092385D">
        <w:t xml:space="preserve"> is an open-source project that enable</w:t>
      </w:r>
      <w:r>
        <w:t>s</w:t>
      </w:r>
      <w:r w:rsidR="0092385D">
        <w:t xml:space="preserve"> real-time communication to the application. </w:t>
      </w:r>
      <w:r w:rsidR="00723C34">
        <w:t xml:space="preserve">With </w:t>
      </w:r>
      <w:r w:rsidR="009A30C1">
        <w:t>WebRTC</w:t>
      </w:r>
      <w:r w:rsidR="00723C34">
        <w:t xml:space="preserve">, we can call a voice or video chat with our friends and family in the browser. We can also hold a web conference and transfer data directly to our contact simply using our browser. The </w:t>
      </w:r>
      <w:r w:rsidR="009A30C1">
        <w:t>WebRTC</w:t>
      </w:r>
      <w:r w:rsidR="00723C34">
        <w:t xml:space="preserve"> enhances the capability of our browser. </w:t>
      </w:r>
      <w:r w:rsidR="00DD665E">
        <w:t xml:space="preserve">Also, in the last couple of years, the smart assistant comes to our life. Most of </w:t>
      </w:r>
      <w:r w:rsidR="00CE15A4">
        <w:t xml:space="preserve">the </w:t>
      </w:r>
      <w:r w:rsidR="00DD665E">
        <w:t xml:space="preserve">family have a smart assistant such as Alexa or Google assistant. According to Allie </w:t>
      </w:r>
      <w:proofErr w:type="spellStart"/>
      <w:r w:rsidR="00DD665E">
        <w:t>Mellen</w:t>
      </w:r>
      <w:proofErr w:type="spellEnd"/>
      <w:r w:rsidR="00DD665E">
        <w:t xml:space="preserve">, Amazon uses WebRTC for Alexa. One-way Conversational devices </w:t>
      </w:r>
      <w:r w:rsidR="00CE15A4">
        <w:t>are</w:t>
      </w:r>
      <w:r w:rsidR="00DD665E">
        <w:t xml:space="preserve"> one of </w:t>
      </w:r>
      <w:r w:rsidR="00CE15A4">
        <w:t xml:space="preserve">the </w:t>
      </w:r>
      <w:r w:rsidR="00DD665E">
        <w:t xml:space="preserve">most common use cases of WebRTC in our life. The </w:t>
      </w:r>
      <w:r w:rsidR="00DD665E">
        <w:lastRenderedPageBreak/>
        <w:t xml:space="preserve">other common use case is the IoT, Internet of things. The WebRTC supports the communication between machine. The self-driving automobiles, for example, </w:t>
      </w:r>
      <w:r w:rsidR="00CE15A4">
        <w:t xml:space="preserve">use the WebRTC to implement real-time communications. Apparently, WebRTC has a lot of use cases in our life and it can grow faster and faster when those use cases are getting more and more important in our life. </w:t>
      </w:r>
      <w:r w:rsidR="0092385D">
        <w:t xml:space="preserve">It has a lot of advantages and disadvantages. For this project, all I need to do is to focus on its disadvantages.  On the other hand, to learn more about it, I find out that there are lots of applications using this platform. For example, </w:t>
      </w:r>
      <w:r w:rsidR="006F4BFF">
        <w:t xml:space="preserve">Discord, Facebook messenger, and Google Meet are </w:t>
      </w:r>
      <w:r>
        <w:t>a</w:t>
      </w:r>
      <w:r w:rsidR="006F4BFF">
        <w:t xml:space="preserve"> great example to show the good side of </w:t>
      </w:r>
      <w:r w:rsidR="009A30C1">
        <w:t>WebRTC</w:t>
      </w:r>
      <w:r w:rsidR="006F4BFF">
        <w:t xml:space="preserve">. I used Discord a lot and </w:t>
      </w:r>
      <w:r w:rsidR="009A30C1">
        <w:t xml:space="preserve">WebRTC </w:t>
      </w:r>
      <w:r w:rsidR="006F4BFF">
        <w:t>shows its might</w:t>
      </w:r>
      <w:r>
        <w:t>y</w:t>
      </w:r>
      <w:r w:rsidR="006F4BFF">
        <w:t xml:space="preserve"> power of real-time communication. </w:t>
      </w:r>
    </w:p>
    <w:p w14:paraId="62B758A0" w14:textId="2E7CEC27" w:rsidR="0094280E" w:rsidRDefault="006F4BFF" w:rsidP="0094280E">
      <w:r>
        <w:t xml:space="preserve">To examine the vulnerability of </w:t>
      </w:r>
      <w:r w:rsidR="009A30C1">
        <w:t>WebRTC</w:t>
      </w:r>
      <w:r>
        <w:t xml:space="preserve">, I propose some paths that </w:t>
      </w:r>
      <w:r w:rsidR="00640970">
        <w:t>are</w:t>
      </w:r>
      <w:r>
        <w:t xml:space="preserve"> possible to do. First, the </w:t>
      </w:r>
      <w:r w:rsidR="009A30C1">
        <w:t xml:space="preserve">WebRTC </w:t>
      </w:r>
      <w:r>
        <w:t xml:space="preserve">itself is a good way to examine. Since </w:t>
      </w:r>
      <w:r w:rsidR="009A30C1">
        <w:t xml:space="preserve">WebRTC </w:t>
      </w:r>
      <w:r>
        <w:t xml:space="preserve">is still developing. The most current version is WebRTC 1.0 so that it should have some vulnerable </w:t>
      </w:r>
      <w:r w:rsidR="0094280E">
        <w:t>point</w:t>
      </w:r>
      <w:r>
        <w:t xml:space="preserve"> we can find out. However, this path may not be easy to analyze the vulnerability because even it is developing, it has been implemented to a lot of applications and run a ton of testing. So, it may not a good option for me, as a new graduate student, to find the vulnerable </w:t>
      </w:r>
      <w:r w:rsidR="0094280E">
        <w:t xml:space="preserve">point. The second path is the protocol or the process. I learned that there is a protocol named SIP, the session initiation protocol. The idea of SIP is to initiate or terminate communication between devices. Since the SIP message is pure text format to send out, the attacker can hijack the message and modify the SIP message. This modification can direct all the messages from the sender to the attacker’s destination. It should be </w:t>
      </w:r>
      <w:r w:rsidR="004D5994">
        <w:t>an</w:t>
      </w:r>
      <w:r w:rsidR="0094280E">
        <w:t xml:space="preserve"> </w:t>
      </w:r>
      <w:r w:rsidR="004D5994">
        <w:t>ideal</w:t>
      </w:r>
      <w:r w:rsidR="0094280E">
        <w:t xml:space="preserve"> path to examine. However, the way to hijack and modify the SIP message is a big problem for me and it should take time to learn it at the beginning. Furthermore, there </w:t>
      </w:r>
      <w:r w:rsidR="00640970">
        <w:t>is</w:t>
      </w:r>
      <w:r w:rsidR="0094280E">
        <w:t xml:space="preserve"> a lot of type of attack we can do for the process aspect, for example</w:t>
      </w:r>
      <w:r w:rsidR="00640970">
        <w:t>,</w:t>
      </w:r>
      <w:r w:rsidR="0094280E">
        <w:t xml:space="preserve"> the MiTM attack, replay attack</w:t>
      </w:r>
      <w:r w:rsidR="00640970">
        <w:t>,</w:t>
      </w:r>
      <w:r w:rsidR="0094280E">
        <w:t xml:space="preserve"> and session hijacking. </w:t>
      </w:r>
      <w:r w:rsidR="008B4AA2">
        <w:t xml:space="preserve">In this case, we should have a lot of potential </w:t>
      </w:r>
      <w:r w:rsidR="008B4AA2">
        <w:lastRenderedPageBreak/>
        <w:t>options in this aspect. Above all, we have two approaches for this project, finding bugs in the code</w:t>
      </w:r>
      <w:r w:rsidR="00640970">
        <w:t>,</w:t>
      </w:r>
      <w:r w:rsidR="008B4AA2">
        <w:t xml:space="preserve"> and finding problems in the protocol. The code is easy to access since it is open</w:t>
      </w:r>
      <w:r w:rsidR="00640970">
        <w:t>-</w:t>
      </w:r>
      <w:r w:rsidR="008B4AA2">
        <w:t xml:space="preserve">source, but the shortcoming is that it requires a very sufficient knowledge to find out the bug. The protocol, on the other hand, is easier to examine the vulnerability. My preference is </w:t>
      </w:r>
      <w:r w:rsidR="00640970">
        <w:t>to use</w:t>
      </w:r>
      <w:r w:rsidR="008B4AA2">
        <w:t xml:space="preserve"> the protocol to attack the users.</w:t>
      </w:r>
    </w:p>
    <w:p w14:paraId="4621E23B" w14:textId="53175CC3" w:rsidR="00E614DD" w:rsidRDefault="008B4AA2" w:rsidP="004D5994">
      <w:r>
        <w:t>In conclusion, in this paper, I first learn about what cybersecurity is, the essence of cybersecurity, and the category of cybersecurity. Also, for the WebRTC, generally, I understand what the WebRTC is used for and some popular use cases. I also purpose some aspect</w:t>
      </w:r>
      <w:r w:rsidR="00640970">
        <w:t>s</w:t>
      </w:r>
      <w:r>
        <w:t xml:space="preserve"> to examine the vulnerability of WebRTC. The protocol aspect is my preference and there are several ways to perform the vulnerability test. Throughout this semester, I believe that </w:t>
      </w:r>
      <w:r w:rsidR="00640970">
        <w:t>I</w:t>
      </w:r>
      <w:r>
        <w:t xml:space="preserve"> and my teammate </w:t>
      </w:r>
      <w:r w:rsidR="00640970">
        <w:t>should be</w:t>
      </w:r>
      <w:r>
        <w:t xml:space="preserve"> able to perform the attack and hopefully, find out a solution for the issue.</w:t>
      </w:r>
    </w:p>
    <w:p w14:paraId="64CF69E5" w14:textId="77777777" w:rsidR="004A0D0C" w:rsidRDefault="00B82CA9" w:rsidP="004A0D0C">
      <w:pPr>
        <w:pStyle w:val="SectionTitle"/>
        <w:jc w:val="left"/>
      </w:pPr>
      <w:sdt>
        <w:sdtPr>
          <w:alias w:val="Works Cited:"/>
          <w:tag w:val="Works Cited:"/>
          <w:id w:val="1884596268"/>
          <w:placeholder>
            <w:docPart w:val="C0C26AB15CA148B5B0FFDE261235EFD0"/>
          </w:placeholder>
          <w:temporary/>
          <w:showingPlcHdr/>
          <w15:appearance w15:val="hidden"/>
        </w:sdtPr>
        <w:sdtEndPr/>
        <w:sdtContent>
          <w:r w:rsidR="004A0D0C">
            <w:t>Works Cited</w:t>
          </w:r>
        </w:sdtContent>
      </w:sdt>
    </w:p>
    <w:p w14:paraId="041E731A" w14:textId="29C1D27A" w:rsidR="004A0D0C" w:rsidRDefault="004A0D0C" w:rsidP="004A0D0C">
      <w:pPr>
        <w:pStyle w:val="Bibliography"/>
      </w:pPr>
      <w:r w:rsidRPr="004A0D0C">
        <w:rPr>
          <w:rFonts w:ascii="Times New Roman" w:eastAsia="Times New Roman" w:hAnsi="Times New Roman" w:cs="Times New Roman"/>
          <w:lang w:eastAsia="zh-CN"/>
        </w:rPr>
        <w:t xml:space="preserve">Stringhini, Gianluca. </w:t>
      </w:r>
      <w:r w:rsidRPr="004A0D0C">
        <w:rPr>
          <w:rFonts w:ascii="Times New Roman" w:eastAsia="Times New Roman" w:hAnsi="Times New Roman" w:cs="Times New Roman"/>
          <w:i/>
          <w:iCs/>
          <w:lang w:eastAsia="zh-CN"/>
        </w:rPr>
        <w:t>Lecture 1: Introduction</w:t>
      </w:r>
      <w:r>
        <w:t>.</w:t>
      </w:r>
      <w:r>
        <w:rPr>
          <w:rStyle w:val="Emphasis"/>
        </w:rPr>
        <w:t xml:space="preserve"> </w:t>
      </w:r>
      <w:r>
        <w:t xml:space="preserve">EC521, 09/03/2020, Boston University. Zoom </w:t>
      </w:r>
      <w:proofErr w:type="spellStart"/>
      <w:r>
        <w:t>Lecutre</w:t>
      </w:r>
      <w:proofErr w:type="spellEnd"/>
      <w:r>
        <w:t>.</w:t>
      </w:r>
    </w:p>
    <w:p w14:paraId="018B6340" w14:textId="77777777" w:rsidR="004A0D0C" w:rsidRPr="004A0D0C" w:rsidRDefault="004A0D0C" w:rsidP="004A0D0C">
      <w:pPr>
        <w:suppressAutoHyphens w:val="0"/>
        <w:spacing w:before="100" w:beforeAutospacing="1" w:after="100" w:afterAutospacing="1" w:line="240" w:lineRule="auto"/>
        <w:ind w:left="567" w:hanging="567"/>
        <w:rPr>
          <w:rFonts w:ascii="Times New Roman" w:eastAsia="Times New Roman" w:hAnsi="Times New Roman" w:cs="Times New Roman"/>
          <w:lang w:eastAsia="zh-CN"/>
        </w:rPr>
      </w:pPr>
      <w:r w:rsidRPr="004A0D0C">
        <w:rPr>
          <w:rFonts w:ascii="Times New Roman" w:eastAsia="Times New Roman" w:hAnsi="Times New Roman" w:cs="Times New Roman"/>
          <w:lang w:eastAsia="zh-CN"/>
        </w:rPr>
        <w:t xml:space="preserve">“A Study of WebRTC Security.” </w:t>
      </w:r>
      <w:r w:rsidRPr="004A0D0C">
        <w:rPr>
          <w:rFonts w:ascii="Times New Roman" w:eastAsia="Times New Roman" w:hAnsi="Times New Roman" w:cs="Times New Roman"/>
          <w:i/>
          <w:iCs/>
          <w:lang w:eastAsia="zh-CN"/>
        </w:rPr>
        <w:t>A Study of WebRTC Security · A Study of WebRTC Security</w:t>
      </w:r>
      <w:r w:rsidRPr="004A0D0C">
        <w:rPr>
          <w:rFonts w:ascii="Times New Roman" w:eastAsia="Times New Roman" w:hAnsi="Times New Roman" w:cs="Times New Roman"/>
          <w:lang w:eastAsia="zh-CN"/>
        </w:rPr>
        <w:t xml:space="preserve">, webrtc-security.github.io/. </w:t>
      </w:r>
    </w:p>
    <w:p w14:paraId="3257911E" w14:textId="77777777" w:rsidR="00A25B6D" w:rsidRPr="00A25B6D" w:rsidRDefault="00A25B6D" w:rsidP="00A25B6D">
      <w:pPr>
        <w:suppressAutoHyphens w:val="0"/>
        <w:spacing w:before="100" w:beforeAutospacing="1" w:after="100" w:afterAutospacing="1" w:line="240" w:lineRule="auto"/>
        <w:ind w:left="567" w:hanging="567"/>
        <w:rPr>
          <w:rFonts w:ascii="Times New Roman" w:eastAsia="Times New Roman" w:hAnsi="Times New Roman" w:cs="Times New Roman"/>
          <w:lang w:eastAsia="zh-CN"/>
        </w:rPr>
      </w:pPr>
      <w:proofErr w:type="spellStart"/>
      <w:r w:rsidRPr="00A25B6D">
        <w:rPr>
          <w:rFonts w:ascii="Times New Roman" w:eastAsia="Times New Roman" w:hAnsi="Times New Roman" w:cs="Times New Roman"/>
          <w:lang w:eastAsia="zh-CN"/>
        </w:rPr>
        <w:t>Mellen</w:t>
      </w:r>
      <w:proofErr w:type="spellEnd"/>
      <w:r w:rsidRPr="00A25B6D">
        <w:rPr>
          <w:rFonts w:ascii="Times New Roman" w:eastAsia="Times New Roman" w:hAnsi="Times New Roman" w:cs="Times New Roman"/>
          <w:lang w:eastAsia="zh-CN"/>
        </w:rPr>
        <w:t xml:space="preserve">, Allie. “8 Use Cases for Real-Time Communications with WebRTC.” </w:t>
      </w:r>
      <w:r w:rsidRPr="00A25B6D">
        <w:rPr>
          <w:rFonts w:ascii="Times New Roman" w:eastAsia="Times New Roman" w:hAnsi="Times New Roman" w:cs="Times New Roman"/>
          <w:i/>
          <w:iCs/>
          <w:lang w:eastAsia="zh-CN"/>
        </w:rPr>
        <w:t>No Jitter</w:t>
      </w:r>
      <w:r w:rsidRPr="00A25B6D">
        <w:rPr>
          <w:rFonts w:ascii="Times New Roman" w:eastAsia="Times New Roman" w:hAnsi="Times New Roman" w:cs="Times New Roman"/>
          <w:lang w:eastAsia="zh-CN"/>
        </w:rPr>
        <w:t xml:space="preserve">, 1 Nov. 2018, www.nojitter.com/8-use-cases-real-time-communications-webrtc. </w:t>
      </w:r>
    </w:p>
    <w:p w14:paraId="0BB44FFE" w14:textId="77777777" w:rsidR="004A0D0C" w:rsidRPr="004A0D0C" w:rsidRDefault="004A0D0C" w:rsidP="004A0D0C"/>
    <w:p w14:paraId="424E8B7E" w14:textId="77777777" w:rsidR="004A0D0C" w:rsidRDefault="004A0D0C" w:rsidP="004D5994"/>
    <w:sectPr w:rsidR="004A0D0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686CD" w14:textId="77777777" w:rsidR="00B82CA9" w:rsidRDefault="00B82CA9">
      <w:pPr>
        <w:spacing w:line="240" w:lineRule="auto"/>
      </w:pPr>
      <w:r>
        <w:separator/>
      </w:r>
    </w:p>
  </w:endnote>
  <w:endnote w:type="continuationSeparator" w:id="0">
    <w:p w14:paraId="6E5EC50C" w14:textId="77777777" w:rsidR="00B82CA9" w:rsidRDefault="00B82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97E9D" w14:textId="77777777" w:rsidR="00B82CA9" w:rsidRDefault="00B82CA9">
      <w:pPr>
        <w:spacing w:line="240" w:lineRule="auto"/>
      </w:pPr>
      <w:r>
        <w:separator/>
      </w:r>
    </w:p>
  </w:footnote>
  <w:footnote w:type="continuationSeparator" w:id="0">
    <w:p w14:paraId="3016A02A" w14:textId="77777777" w:rsidR="00B82CA9" w:rsidRDefault="00B82C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CB885" w14:textId="789E9DF1" w:rsidR="00E614DD" w:rsidRDefault="00266EEE">
    <w:pPr>
      <w:pStyle w:val="Header"/>
    </w:pPr>
    <w:r>
      <w:t>Dong</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6771D" w14:textId="4828531D" w:rsidR="00E614DD" w:rsidRDefault="009E7A97">
    <w:pPr>
      <w:pStyle w:val="Header"/>
    </w:pPr>
    <w:r>
      <w:t>Dong</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wMzMzMTUyMTIzt7RQ0lEKTi0uzszPAykwrQUA3OxrdSwAAAA="/>
  </w:docVars>
  <w:rsids>
    <w:rsidRoot w:val="009E7A97"/>
    <w:rsid w:val="00007E2D"/>
    <w:rsid w:val="00040CBB"/>
    <w:rsid w:val="00050F18"/>
    <w:rsid w:val="000B78C8"/>
    <w:rsid w:val="00131FCE"/>
    <w:rsid w:val="001463B2"/>
    <w:rsid w:val="001F62C0"/>
    <w:rsid w:val="00245E02"/>
    <w:rsid w:val="00266EEE"/>
    <w:rsid w:val="00314BC9"/>
    <w:rsid w:val="00353B66"/>
    <w:rsid w:val="00416706"/>
    <w:rsid w:val="004A0D0C"/>
    <w:rsid w:val="004A2675"/>
    <w:rsid w:val="004D5994"/>
    <w:rsid w:val="004F7139"/>
    <w:rsid w:val="00502D4E"/>
    <w:rsid w:val="00640970"/>
    <w:rsid w:val="00687983"/>
    <w:rsid w:val="00691EC1"/>
    <w:rsid w:val="006C6A95"/>
    <w:rsid w:val="006F4BFF"/>
    <w:rsid w:val="00723C34"/>
    <w:rsid w:val="007932BF"/>
    <w:rsid w:val="007C53FB"/>
    <w:rsid w:val="00853AA0"/>
    <w:rsid w:val="008B4AA2"/>
    <w:rsid w:val="008B7D18"/>
    <w:rsid w:val="008F1F97"/>
    <w:rsid w:val="008F4052"/>
    <w:rsid w:val="009047A8"/>
    <w:rsid w:val="0092385D"/>
    <w:rsid w:val="0094280E"/>
    <w:rsid w:val="009A30C1"/>
    <w:rsid w:val="009D4EB3"/>
    <w:rsid w:val="009E7A97"/>
    <w:rsid w:val="00A25B6D"/>
    <w:rsid w:val="00A85289"/>
    <w:rsid w:val="00AC2262"/>
    <w:rsid w:val="00B13D1B"/>
    <w:rsid w:val="00B818DF"/>
    <w:rsid w:val="00B82CA9"/>
    <w:rsid w:val="00B93739"/>
    <w:rsid w:val="00C07A6B"/>
    <w:rsid w:val="00C82E07"/>
    <w:rsid w:val="00CB2789"/>
    <w:rsid w:val="00CE15A4"/>
    <w:rsid w:val="00D52117"/>
    <w:rsid w:val="00DB0D39"/>
    <w:rsid w:val="00DD665E"/>
    <w:rsid w:val="00DF3927"/>
    <w:rsid w:val="00E14005"/>
    <w:rsid w:val="00E614DD"/>
    <w:rsid w:val="00E721C9"/>
    <w:rsid w:val="00F12DCF"/>
    <w:rsid w:val="00F43D8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F634"/>
  <w15:chartTrackingRefBased/>
  <w15:docId w15:val="{38C78E93-3B3A-495B-B007-3E44A7BB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16032560">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916922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25057926">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antong%20Dong\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C26AB15CA148B5B0FFDE261235EFD0"/>
        <w:category>
          <w:name w:val="General"/>
          <w:gallery w:val="placeholder"/>
        </w:category>
        <w:types>
          <w:type w:val="bbPlcHdr"/>
        </w:types>
        <w:behaviors>
          <w:behavior w:val="content"/>
        </w:behaviors>
        <w:guid w:val="{E75B8420-310E-4847-A14C-4D7A85A67EE9}"/>
      </w:docPartPr>
      <w:docPartBody>
        <w:p w:rsidR="00A47B72" w:rsidRDefault="000C7089" w:rsidP="000C7089">
          <w:pPr>
            <w:pStyle w:val="C0C26AB15CA148B5B0FFDE261235EFD0"/>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89"/>
    <w:rsid w:val="000C7089"/>
    <w:rsid w:val="004C44C8"/>
    <w:rsid w:val="00A47B72"/>
    <w:rsid w:val="00B93D3E"/>
    <w:rsid w:val="00C33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C26AB15CA148B5B0FFDE261235EFD0">
    <w:name w:val="C0C26AB15CA148B5B0FFDE261235EFD0"/>
    <w:rsid w:val="000C7089"/>
  </w:style>
  <w:style w:type="paragraph" w:customStyle="1" w:styleId="DC092DC19D404D24AE412DE49B1CD643">
    <w:name w:val="DC092DC19D404D24AE412DE49B1CD643"/>
    <w:rsid w:val="000C7089"/>
  </w:style>
  <w:style w:type="character" w:styleId="Emphasis">
    <w:name w:val="Emphasis"/>
    <w:basedOn w:val="DefaultParagraphFont"/>
    <w:uiPriority w:val="8"/>
    <w:qFormat/>
    <w:rsid w:val="000C7089"/>
    <w:rPr>
      <w:i/>
      <w:iCs/>
    </w:rPr>
  </w:style>
  <w:style w:type="paragraph" w:customStyle="1" w:styleId="04633464840A4536B2E39366152D1D0D">
    <w:name w:val="04633464840A4536B2E39366152D1D0D"/>
    <w:rsid w:val="000C7089"/>
  </w:style>
  <w:style w:type="paragraph" w:customStyle="1" w:styleId="EA51ED2155084E3F9B9EFE1D0E076FE7">
    <w:name w:val="EA51ED2155084E3F9B9EFE1D0E076FE7"/>
    <w:rsid w:val="000C7089"/>
  </w:style>
  <w:style w:type="paragraph" w:customStyle="1" w:styleId="4FB1E1637CB64BE6B9F7C776CBF46716">
    <w:name w:val="4FB1E1637CB64BE6B9F7C776CBF46716"/>
    <w:rsid w:val="000C7089"/>
  </w:style>
  <w:style w:type="paragraph" w:customStyle="1" w:styleId="E182D337A678435C83ACB1DEDEA60B5E">
    <w:name w:val="E182D337A678435C83ACB1DEDEA60B5E"/>
    <w:rsid w:val="000C7089"/>
  </w:style>
  <w:style w:type="paragraph" w:customStyle="1" w:styleId="D17A438BEA994F7E972CEF70F618CA08">
    <w:name w:val="D17A438BEA994F7E972CEF70F618CA08"/>
    <w:rsid w:val="000C7089"/>
  </w:style>
  <w:style w:type="paragraph" w:customStyle="1" w:styleId="ABFDAD5746894575A3201B5D5CFC2EAE">
    <w:name w:val="ABFDAD5746894575A3201B5D5CFC2EAE"/>
    <w:rsid w:val="000C7089"/>
  </w:style>
  <w:style w:type="paragraph" w:customStyle="1" w:styleId="4AA7AFD920FA42F29EED340279EAE8CD">
    <w:name w:val="4AA7AFD920FA42F29EED340279EAE8CD"/>
    <w:rsid w:val="000C7089"/>
  </w:style>
  <w:style w:type="paragraph" w:customStyle="1" w:styleId="4026E94F777A429487FD1BEF6D4973F0">
    <w:name w:val="4026E94F777A429487FD1BEF6D4973F0"/>
    <w:rsid w:val="000C7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458</TotalTime>
  <Pages>5</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Niantong Dong</dc:creator>
  <cp:keywords/>
  <dc:description/>
  <cp:lastModifiedBy>Dong, Niantong</cp:lastModifiedBy>
  <cp:revision>22</cp:revision>
  <dcterms:created xsi:type="dcterms:W3CDTF">2020-09-03T23:34:00Z</dcterms:created>
  <dcterms:modified xsi:type="dcterms:W3CDTF">2020-09-13T20:41:00Z</dcterms:modified>
  <cp:version/>
</cp:coreProperties>
</file>